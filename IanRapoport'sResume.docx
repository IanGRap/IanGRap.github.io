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27B68" w14:textId="2FCFB720" w:rsidR="008C503B" w:rsidRDefault="00E92558" w:rsidP="006670E1">
      <w:pPr>
        <w:pStyle w:val="Heading1"/>
        <w:spacing w:before="200"/>
      </w:pPr>
      <w:r>
        <w:t>S</w:t>
      </w:r>
      <w:r w:rsidR="00E71281">
        <w:t>k</w:t>
      </w:r>
      <w:r>
        <w:t>ills</w:t>
      </w:r>
    </w:p>
    <w:p w14:paraId="116AEA26" w14:textId="77777777" w:rsidR="00E92558" w:rsidRDefault="00E92558" w:rsidP="00565C31">
      <w:pPr>
        <w:pStyle w:val="ListBullet"/>
        <w:spacing w:line="240" w:lineRule="auto"/>
        <w:sectPr w:rsidR="00E92558" w:rsidSect="008C503B">
          <w:headerReference w:type="default" r:id="rId9"/>
          <w:headerReference w:type="first" r:id="rId10"/>
          <w:pgSz w:w="12240" w:h="15840"/>
          <w:pgMar w:top="720" w:right="1080" w:bottom="720" w:left="1080" w:header="720" w:footer="720" w:gutter="0"/>
          <w:cols w:space="720"/>
          <w:titlePg/>
          <w:docGrid w:linePitch="360"/>
        </w:sectPr>
      </w:pPr>
    </w:p>
    <w:sdt>
      <w:sdtPr>
        <w:id w:val="9459797"/>
        <w:placeholder>
          <w:docPart w:val="3B3B0D3928998B4D9E8A3F09EC880D04"/>
        </w:placeholder>
      </w:sdtPr>
      <w:sdtEndPr/>
      <w:sdtContent>
        <w:p w14:paraId="3EC0CA94" w14:textId="56FCE533" w:rsidR="00EE1F9A" w:rsidRDefault="00EE1F9A" w:rsidP="00EE1F9A">
          <w:pPr>
            <w:pStyle w:val="ListBullet"/>
            <w:spacing w:line="240" w:lineRule="auto"/>
          </w:pPr>
          <w:r>
            <w:t>C++, C</w:t>
          </w:r>
          <w:r w:rsidRPr="00D71E33">
            <w:t xml:space="preserve"> </w:t>
          </w:r>
        </w:p>
        <w:p w14:paraId="033927D2" w14:textId="40099268" w:rsidR="009B5DC0" w:rsidRDefault="009B5DC0" w:rsidP="009B5DC0">
          <w:pPr>
            <w:pStyle w:val="ListBullet"/>
            <w:spacing w:line="240" w:lineRule="auto"/>
          </w:pPr>
          <w:r>
            <w:t>C#, Java</w:t>
          </w:r>
        </w:p>
        <w:p w14:paraId="0E2C7BCC" w14:textId="77777777" w:rsidR="00EE1F9A" w:rsidRDefault="00EE1F9A" w:rsidP="00EE1F9A">
          <w:pPr>
            <w:pStyle w:val="ListBullet"/>
            <w:spacing w:line="240" w:lineRule="auto"/>
          </w:pPr>
          <w:r>
            <w:t>Unity</w:t>
          </w:r>
        </w:p>
        <w:p w14:paraId="1DD40BE5" w14:textId="7D3D1458" w:rsidR="00EE1F9A" w:rsidRDefault="00EE1F9A" w:rsidP="00EE1F9A">
          <w:pPr>
            <w:pStyle w:val="ListBullet"/>
            <w:spacing w:line="240" w:lineRule="auto"/>
          </w:pPr>
          <w:r>
            <w:lastRenderedPageBreak/>
            <w:t xml:space="preserve">Unreal Engine * </w:t>
          </w:r>
        </w:p>
        <w:p w14:paraId="7284E981" w14:textId="77777777" w:rsidR="00C17972" w:rsidRDefault="00C17972" w:rsidP="00C17972">
          <w:pPr>
            <w:pStyle w:val="ListBullet"/>
            <w:spacing w:line="240" w:lineRule="auto"/>
          </w:pPr>
          <w:r>
            <w:t>Team Leadership</w:t>
          </w:r>
        </w:p>
        <w:p w14:paraId="1D775EF5" w14:textId="77777777" w:rsidR="003031F6" w:rsidRDefault="003031F6" w:rsidP="003031F6">
          <w:pPr>
            <w:pStyle w:val="ListBullet"/>
            <w:spacing w:line="240" w:lineRule="auto"/>
          </w:pPr>
          <w:r>
            <w:t>Ruby on Rails</w:t>
          </w:r>
        </w:p>
        <w:p w14:paraId="3FAB49A3" w14:textId="6A322C37" w:rsidR="009B5DC0" w:rsidRDefault="009B5DC0" w:rsidP="003031F6">
          <w:pPr>
            <w:pStyle w:val="ListBullet"/>
            <w:spacing w:line="240" w:lineRule="auto"/>
          </w:pPr>
          <w:r>
            <w:lastRenderedPageBreak/>
            <w:t>JavaScript</w:t>
          </w:r>
        </w:p>
        <w:p w14:paraId="779A5240" w14:textId="3BDFE9C4" w:rsidR="00227367" w:rsidRDefault="00227367" w:rsidP="00227367">
          <w:pPr>
            <w:pStyle w:val="ListBullet"/>
            <w:spacing w:line="240" w:lineRule="auto"/>
          </w:pPr>
          <w:r>
            <w:t>SQL</w:t>
          </w:r>
        </w:p>
        <w:p w14:paraId="21D71F10" w14:textId="05E1EE1A" w:rsidR="009B5DC0" w:rsidRDefault="009B5DC0" w:rsidP="00227367">
          <w:pPr>
            <w:pStyle w:val="ListBullet"/>
            <w:spacing w:line="240" w:lineRule="auto"/>
          </w:pPr>
          <w:r>
            <w:t>HTML/CSS</w:t>
          </w:r>
        </w:p>
        <w:p w14:paraId="2FD0CD48" w14:textId="7D2D6402" w:rsidR="00A668FF" w:rsidRDefault="00A43F2E" w:rsidP="00EC0CA0">
          <w:pPr>
            <w:pStyle w:val="ListBullet"/>
            <w:numPr>
              <w:ilvl w:val="0"/>
              <w:numId w:val="0"/>
            </w:numPr>
            <w:spacing w:line="240" w:lineRule="auto"/>
            <w:ind w:left="360"/>
            <w:sectPr w:rsidR="00A668FF" w:rsidSect="00A668FF">
              <w:type w:val="continuous"/>
              <w:pgSz w:w="12240" w:h="15840"/>
              <w:pgMar w:top="720" w:right="1080" w:bottom="720" w:left="1080" w:header="720" w:footer="720" w:gutter="0"/>
              <w:cols w:num="3" w:space="720"/>
              <w:titlePg/>
              <w:docGrid w:linePitch="360"/>
            </w:sectPr>
          </w:pPr>
        </w:p>
      </w:sdtContent>
    </w:sdt>
    <w:p w14:paraId="77A26C94" w14:textId="3EB21766" w:rsidR="00F342C0" w:rsidRPr="00F342C0" w:rsidRDefault="007831BE" w:rsidP="008B1F56">
      <w:pPr>
        <w:pStyle w:val="Heading1"/>
        <w:spacing w:before="240"/>
        <w:rPr>
          <w:rFonts w:ascii="Book Antiqua" w:hAnsi="Book Antiqua"/>
          <w:b w:val="0"/>
          <w:sz w:val="16"/>
          <w:szCs w:val="16"/>
        </w:rPr>
      </w:pPr>
      <w:r>
        <w:rPr>
          <w:rFonts w:ascii="Book Antiqua" w:hAnsi="Book Antiqua"/>
          <w:b w:val="0"/>
          <w:sz w:val="16"/>
          <w:szCs w:val="16"/>
        </w:rPr>
        <w:lastRenderedPageBreak/>
        <w:t>* Beginner Level Proficiency</w:t>
      </w:r>
    </w:p>
    <w:p w14:paraId="36A33D3B" w14:textId="77777777" w:rsidR="008B1F56" w:rsidRDefault="008B1F56" w:rsidP="008B1F56">
      <w:pPr>
        <w:pStyle w:val="Heading1"/>
        <w:spacing w:before="240"/>
      </w:pPr>
      <w:r>
        <w:t>Work Experience</w:t>
      </w:r>
    </w:p>
    <w:p w14:paraId="65E0423C" w14:textId="77777777" w:rsidR="009B5DC0" w:rsidRPr="0055476A" w:rsidRDefault="009B5DC0" w:rsidP="009B5DC0">
      <w:pPr>
        <w:spacing w:line="240" w:lineRule="auto"/>
        <w:rPr>
          <w:rFonts w:asciiTheme="majorHAnsi" w:hAnsiTheme="majorHAnsi"/>
          <w:b/>
        </w:rPr>
      </w:pPr>
      <w:r w:rsidRPr="00A43F2E">
        <w:rPr>
          <w:rFonts w:asciiTheme="majorHAnsi" w:hAnsiTheme="majorHAnsi"/>
          <w:b/>
          <w:color w:val="FF3366"/>
        </w:rPr>
        <w:t>Full Stack Engineering Intern</w:t>
      </w:r>
      <w:r w:rsidRPr="0055476A">
        <w:rPr>
          <w:rFonts w:asciiTheme="majorHAnsi" w:hAnsiTheme="majorHAnsi"/>
          <w:b/>
        </w:rPr>
        <w:t xml:space="preserve"> | </w:t>
      </w:r>
      <w:r>
        <w:rPr>
          <w:rFonts w:asciiTheme="majorHAnsi" w:hAnsiTheme="majorHAnsi"/>
          <w:b/>
        </w:rPr>
        <w:t>Mavenlink |</w:t>
      </w:r>
      <w:r w:rsidRPr="0055476A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July 2018 – August 2018</w:t>
      </w:r>
    </w:p>
    <w:p w14:paraId="6759D84D" w14:textId="77777777" w:rsidR="009B5DC0" w:rsidRPr="00D119F2" w:rsidRDefault="009B5DC0" w:rsidP="009B5DC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Worked on Mavenlink’s support and loyalty team</w:t>
      </w:r>
    </w:p>
    <w:p w14:paraId="7CCC0060" w14:textId="77777777" w:rsidR="009B5DC0" w:rsidRPr="00D119F2" w:rsidRDefault="009B5DC0" w:rsidP="009B5DC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Fixed bugs and made client-requested features for business management app</w:t>
      </w:r>
    </w:p>
    <w:p w14:paraId="39374D20" w14:textId="77777777" w:rsidR="009B5DC0" w:rsidRPr="00D119F2" w:rsidRDefault="009B5DC0" w:rsidP="009B5DC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Pair programmed using Ruby on Rails, HTML/CSS, SQL and JavaScript with CoffeeScript</w:t>
      </w:r>
    </w:p>
    <w:p w14:paraId="19968DFC" w14:textId="77777777" w:rsidR="009B5DC0" w:rsidRPr="00D119F2" w:rsidRDefault="009B5DC0" w:rsidP="009B5DC0">
      <w:pPr>
        <w:pStyle w:val="ListParagraph"/>
        <w:numPr>
          <w:ilvl w:val="0"/>
          <w:numId w:val="15"/>
        </w:numPr>
        <w:spacing w:line="240" w:lineRule="auto"/>
        <w:rPr>
          <w:b/>
        </w:rPr>
      </w:pPr>
      <w:r>
        <w:t>Participated in daily breakdown and task planning meetings with my team</w:t>
      </w:r>
    </w:p>
    <w:p w14:paraId="4FA7727F" w14:textId="77777777" w:rsidR="009B5DC0" w:rsidRDefault="009B5DC0" w:rsidP="00425DC0">
      <w:pPr>
        <w:spacing w:line="240" w:lineRule="auto"/>
        <w:rPr>
          <w:b/>
          <w:color w:val="A8001A"/>
        </w:rPr>
      </w:pPr>
    </w:p>
    <w:p w14:paraId="72AB1073" w14:textId="77777777" w:rsidR="00425DC0" w:rsidRDefault="00425DC0" w:rsidP="00425DC0">
      <w:pPr>
        <w:spacing w:line="240" w:lineRule="auto"/>
        <w:rPr>
          <w:b/>
        </w:rPr>
      </w:pPr>
      <w:r w:rsidRPr="00A43F2E">
        <w:rPr>
          <w:b/>
          <w:color w:val="FF3366"/>
        </w:rPr>
        <w:t>Project Lead</w:t>
      </w:r>
      <w:r w:rsidRPr="00D70C34">
        <w:rPr>
          <w:b/>
        </w:rPr>
        <w:t xml:space="preserve"> | </w:t>
      </w:r>
      <w:r>
        <w:rPr>
          <w:b/>
        </w:rPr>
        <w:t>UCSC Game Design and Art Collaboration | October 2016 – August 2017</w:t>
      </w:r>
    </w:p>
    <w:p w14:paraId="27A307A3" w14:textId="77777777" w:rsidR="00425DC0" w:rsidRDefault="00425DC0" w:rsidP="00425DC0">
      <w:pPr>
        <w:pStyle w:val="ListParagraph"/>
        <w:numPr>
          <w:ilvl w:val="0"/>
          <w:numId w:val="19"/>
        </w:numPr>
        <w:spacing w:line="240" w:lineRule="auto"/>
        <w:rPr>
          <w:rFonts w:eastAsia="Times New Roman" w:cs="Arial"/>
          <w:color w:val="000000" w:themeColor="text1"/>
          <w:szCs w:val="20"/>
        </w:rPr>
      </w:pPr>
      <w:r>
        <w:rPr>
          <w:rFonts w:eastAsia="Times New Roman" w:cs="Arial"/>
          <w:color w:val="000000" w:themeColor="text1"/>
          <w:szCs w:val="20"/>
        </w:rPr>
        <w:t>Project Lead for UCSC Clubs Video Game Project with 20 person team</w:t>
      </w:r>
    </w:p>
    <w:p w14:paraId="65D28691" w14:textId="4560C7FA" w:rsidR="00425DC0" w:rsidRPr="00382C02" w:rsidRDefault="00425DC0" w:rsidP="008B1F56">
      <w:pPr>
        <w:pStyle w:val="ListParagraph"/>
        <w:numPr>
          <w:ilvl w:val="0"/>
          <w:numId w:val="19"/>
        </w:numPr>
        <w:spacing w:line="240" w:lineRule="auto"/>
        <w:rPr>
          <w:rFonts w:eastAsia="Times New Roman" w:cs="Arial"/>
          <w:color w:val="000000" w:themeColor="text1"/>
          <w:szCs w:val="20"/>
        </w:rPr>
      </w:pPr>
      <w:r>
        <w:rPr>
          <w:rFonts w:asciiTheme="majorHAnsi" w:hAnsiTheme="majorHAnsi"/>
        </w:rPr>
        <w:t>Assisted with programming, writing and design, overviewing and outlining tasks and leading meetings</w:t>
      </w:r>
    </w:p>
    <w:p w14:paraId="2CE4A94C" w14:textId="77777777" w:rsidR="00382C02" w:rsidRPr="00382C02" w:rsidRDefault="00382C02" w:rsidP="00382C02">
      <w:pPr>
        <w:pStyle w:val="ListParagraph"/>
        <w:spacing w:line="240" w:lineRule="auto"/>
        <w:rPr>
          <w:rFonts w:eastAsia="Times New Roman" w:cs="Arial"/>
          <w:color w:val="000000" w:themeColor="text1"/>
          <w:szCs w:val="20"/>
        </w:rPr>
      </w:pPr>
    </w:p>
    <w:p w14:paraId="51808FD1" w14:textId="3C65BBDB" w:rsidR="008B1F56" w:rsidRDefault="008B1F56" w:rsidP="008B1F56">
      <w:pPr>
        <w:spacing w:line="240" w:lineRule="auto"/>
        <w:rPr>
          <w:b/>
        </w:rPr>
      </w:pPr>
      <w:r w:rsidRPr="00A43F2E">
        <w:rPr>
          <w:b/>
          <w:color w:val="FF3366"/>
        </w:rPr>
        <w:t>Programmer</w:t>
      </w:r>
      <w:r w:rsidRPr="00D70C34">
        <w:rPr>
          <w:b/>
        </w:rPr>
        <w:t xml:space="preserve"> | </w:t>
      </w:r>
      <w:r>
        <w:rPr>
          <w:b/>
        </w:rPr>
        <w:t xml:space="preserve">Team Nahualito </w:t>
      </w:r>
      <w:r w:rsidR="005D1F48">
        <w:rPr>
          <w:b/>
        </w:rPr>
        <w:t xml:space="preserve">| </w:t>
      </w:r>
      <w:r>
        <w:rPr>
          <w:b/>
        </w:rPr>
        <w:t>February 2018 – June 2018</w:t>
      </w:r>
    </w:p>
    <w:p w14:paraId="4C1A2B6D" w14:textId="77777777" w:rsidR="008B1F56" w:rsidRDefault="008B1F56" w:rsidP="008B1F56">
      <w:pPr>
        <w:pStyle w:val="ListParagraph"/>
        <w:numPr>
          <w:ilvl w:val="0"/>
          <w:numId w:val="19"/>
        </w:numPr>
        <w:spacing w:line="240" w:lineRule="auto"/>
      </w:pPr>
      <w:r>
        <w:t>Assisting on senior capstone game project for UCSC Game Development program</w:t>
      </w:r>
    </w:p>
    <w:p w14:paraId="2300E105" w14:textId="77777777" w:rsidR="008B1F56" w:rsidRDefault="008B1F56" w:rsidP="008B1F56">
      <w:pPr>
        <w:pStyle w:val="ListParagraph"/>
        <w:numPr>
          <w:ilvl w:val="0"/>
          <w:numId w:val="19"/>
        </w:numPr>
        <w:spacing w:line="240" w:lineRule="auto"/>
      </w:pPr>
      <w:r>
        <w:t>Gameplay programming for 3D adventure game using Unity and C#</w:t>
      </w:r>
    </w:p>
    <w:p w14:paraId="73C55049" w14:textId="2B092C16" w:rsidR="008B1F56" w:rsidRPr="00382C02" w:rsidRDefault="008B1F56" w:rsidP="008B1F56">
      <w:pPr>
        <w:pStyle w:val="ListParagraph"/>
        <w:numPr>
          <w:ilvl w:val="0"/>
          <w:numId w:val="19"/>
        </w:numPr>
        <w:spacing w:line="240" w:lineRule="auto"/>
        <w:rPr>
          <w:rFonts w:eastAsia="Times New Roman" w:cs="Arial"/>
          <w:color w:val="000000" w:themeColor="text1"/>
          <w:szCs w:val="20"/>
        </w:rPr>
      </w:pPr>
      <w:r>
        <w:rPr>
          <w:rFonts w:eastAsia="Times New Roman" w:cs="Arial"/>
          <w:color w:val="000000" w:themeColor="text1"/>
          <w:szCs w:val="20"/>
          <w:shd w:val="clear" w:color="auto" w:fill="FFFFFF"/>
        </w:rPr>
        <w:t>P</w:t>
      </w:r>
      <w:r w:rsidR="00501273">
        <w:rPr>
          <w:rFonts w:eastAsia="Times New Roman" w:cs="Arial"/>
          <w:color w:val="000000" w:themeColor="text1"/>
          <w:szCs w:val="20"/>
          <w:shd w:val="clear" w:color="auto" w:fill="FFFFFF"/>
        </w:rPr>
        <w:t xml:space="preserve">articipating in Scrum and </w:t>
      </w:r>
      <w:r>
        <w:rPr>
          <w:rFonts w:eastAsia="Times New Roman" w:cs="Arial"/>
          <w:color w:val="000000" w:themeColor="text1"/>
          <w:szCs w:val="20"/>
          <w:shd w:val="clear" w:color="auto" w:fill="FFFFFF"/>
        </w:rPr>
        <w:t>meeting to maintain communication across of team of</w:t>
      </w:r>
      <w:r w:rsidR="00501273">
        <w:rPr>
          <w:rFonts w:eastAsia="Times New Roman" w:cs="Arial"/>
          <w:color w:val="000000" w:themeColor="text1"/>
          <w:szCs w:val="20"/>
          <w:shd w:val="clear" w:color="auto" w:fill="FFFFFF"/>
        </w:rPr>
        <w:t xml:space="preserve"> over</w:t>
      </w:r>
      <w:r>
        <w:rPr>
          <w:rFonts w:eastAsia="Times New Roman" w:cs="Arial"/>
          <w:color w:val="000000" w:themeColor="text1"/>
          <w:szCs w:val="20"/>
          <w:shd w:val="clear" w:color="auto" w:fill="FFFFFF"/>
        </w:rPr>
        <w:t xml:space="preserve"> 18 developers</w:t>
      </w:r>
    </w:p>
    <w:p w14:paraId="582D27DC" w14:textId="77777777" w:rsidR="00382C02" w:rsidRPr="00382C02" w:rsidRDefault="00382C02" w:rsidP="00382C02">
      <w:pPr>
        <w:pStyle w:val="ListParagraph"/>
        <w:spacing w:line="240" w:lineRule="auto"/>
        <w:rPr>
          <w:rFonts w:eastAsia="Times New Roman" w:cs="Arial"/>
          <w:color w:val="000000" w:themeColor="text1"/>
          <w:szCs w:val="20"/>
        </w:rPr>
      </w:pPr>
    </w:p>
    <w:p w14:paraId="3264D1AB" w14:textId="77777777" w:rsidR="00382C02" w:rsidRDefault="00382C02" w:rsidP="00382C02">
      <w:pPr>
        <w:spacing w:line="240" w:lineRule="auto"/>
        <w:rPr>
          <w:b/>
        </w:rPr>
      </w:pPr>
      <w:r w:rsidRPr="00A43F2E">
        <w:rPr>
          <w:b/>
          <w:color w:val="FF3366"/>
        </w:rPr>
        <w:t>Undergrad Researcher / Game Writer</w:t>
      </w:r>
      <w:r w:rsidRPr="00D70C34">
        <w:rPr>
          <w:b/>
        </w:rPr>
        <w:t xml:space="preserve"> | </w:t>
      </w:r>
      <w:r>
        <w:rPr>
          <w:b/>
        </w:rPr>
        <w:t>UCSC Expressive Intelligence Studio | March 2017 – June 2017</w:t>
      </w:r>
    </w:p>
    <w:p w14:paraId="60CC52CD" w14:textId="77777777" w:rsidR="00382C02" w:rsidRDefault="00382C02" w:rsidP="00382C02">
      <w:pPr>
        <w:pStyle w:val="ListParagraph"/>
        <w:numPr>
          <w:ilvl w:val="0"/>
          <w:numId w:val="19"/>
        </w:numPr>
        <w:spacing w:line="240" w:lineRule="auto"/>
        <w:rPr>
          <w:rFonts w:eastAsia="Times New Roman" w:cs="Arial"/>
          <w:color w:val="000000" w:themeColor="text1"/>
          <w:szCs w:val="20"/>
        </w:rPr>
      </w:pPr>
      <w:r>
        <w:rPr>
          <w:rFonts w:eastAsia="Times New Roman" w:cs="Arial"/>
          <w:color w:val="000000" w:themeColor="text1"/>
          <w:szCs w:val="20"/>
        </w:rPr>
        <w:t>Worked on UCSC graduate student video game currently called “The Climate Change Game”</w:t>
      </w:r>
    </w:p>
    <w:p w14:paraId="19917FD5" w14:textId="77777777" w:rsidR="00382C02" w:rsidRDefault="00382C02" w:rsidP="00382C02">
      <w:pPr>
        <w:pStyle w:val="ListParagraph"/>
        <w:numPr>
          <w:ilvl w:val="0"/>
          <w:numId w:val="19"/>
        </w:numPr>
        <w:spacing w:line="240" w:lineRule="auto"/>
        <w:rPr>
          <w:rFonts w:eastAsia="Times New Roman" w:cs="Arial"/>
          <w:color w:val="000000" w:themeColor="text1"/>
          <w:szCs w:val="20"/>
        </w:rPr>
      </w:pPr>
      <w:r>
        <w:rPr>
          <w:rFonts w:eastAsia="Times New Roman" w:cs="Arial"/>
          <w:color w:val="000000" w:themeColor="text1"/>
          <w:szCs w:val="20"/>
        </w:rPr>
        <w:t>Writing passages for narrative game using experimental procedural story generator software</w:t>
      </w:r>
    </w:p>
    <w:p w14:paraId="5B3F9C87" w14:textId="04140F5E" w:rsidR="00382C02" w:rsidRPr="00382C02" w:rsidRDefault="00382C02" w:rsidP="00382C02">
      <w:pPr>
        <w:pStyle w:val="ListParagraph"/>
        <w:numPr>
          <w:ilvl w:val="0"/>
          <w:numId w:val="19"/>
        </w:numPr>
        <w:spacing w:line="240" w:lineRule="auto"/>
        <w:rPr>
          <w:rFonts w:eastAsia="Times New Roman" w:cs="Arial"/>
          <w:color w:val="000000" w:themeColor="text1"/>
          <w:szCs w:val="20"/>
        </w:rPr>
      </w:pPr>
      <w:r>
        <w:rPr>
          <w:rFonts w:eastAsia="Times New Roman" w:cs="Arial"/>
          <w:color w:val="000000" w:themeColor="text1"/>
          <w:szCs w:val="20"/>
        </w:rPr>
        <w:t>Collaborate with other writers to coordinate writing passages with multiple authors</w:t>
      </w:r>
    </w:p>
    <w:p w14:paraId="5025A54C" w14:textId="3A3C2128" w:rsidR="004F10D3" w:rsidRDefault="004F10D3" w:rsidP="006670E1">
      <w:pPr>
        <w:pStyle w:val="Heading1"/>
        <w:spacing w:before="200"/>
      </w:pPr>
      <w:r>
        <w:t>Projects</w:t>
      </w:r>
    </w:p>
    <w:p w14:paraId="72134AE1" w14:textId="77777777" w:rsidR="00425DC0" w:rsidRPr="009939B9" w:rsidRDefault="00425DC0" w:rsidP="00425DC0">
      <w:pPr>
        <w:spacing w:line="240" w:lineRule="auto"/>
        <w:rPr>
          <w:b/>
        </w:rPr>
      </w:pPr>
      <w:r w:rsidRPr="00A43F2E">
        <w:rPr>
          <w:rFonts w:asciiTheme="majorHAnsi" w:hAnsiTheme="majorHAnsi"/>
          <w:b/>
          <w:color w:val="FF3366"/>
        </w:rPr>
        <w:t>Bottom Gun</w:t>
      </w:r>
      <w:r>
        <w:rPr>
          <w:rFonts w:asciiTheme="majorHAnsi" w:hAnsiTheme="majorHAnsi"/>
          <w:b/>
        </w:rPr>
        <w:t xml:space="preserve">| October 2016 – August </w:t>
      </w:r>
      <w:r>
        <w:rPr>
          <w:b/>
        </w:rPr>
        <w:t>2017</w:t>
      </w:r>
    </w:p>
    <w:p w14:paraId="692C9478" w14:textId="77777777" w:rsidR="00425DC0" w:rsidRDefault="00425DC0" w:rsidP="00425DC0">
      <w:pPr>
        <w:pStyle w:val="BodyText"/>
        <w:numPr>
          <w:ilvl w:val="0"/>
          <w:numId w:val="2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2D bullet hell shooter made in Unity with C#</w:t>
      </w:r>
    </w:p>
    <w:p w14:paraId="6E48ADD0" w14:textId="77777777" w:rsidR="00425DC0" w:rsidRDefault="00425DC0" w:rsidP="00425DC0">
      <w:pPr>
        <w:pStyle w:val="BodyText"/>
        <w:numPr>
          <w:ilvl w:val="0"/>
          <w:numId w:val="2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Project Lead for group in UCSC Game Design and Art Collaboration club</w:t>
      </w:r>
    </w:p>
    <w:p w14:paraId="019968A5" w14:textId="5C6451DA" w:rsidR="00AF11D4" w:rsidRDefault="00AF11D4" w:rsidP="00425DC0">
      <w:pPr>
        <w:pStyle w:val="BodyText"/>
        <w:numPr>
          <w:ilvl w:val="0"/>
          <w:numId w:val="22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Programmed enemy player tracking AI, bosses and power ups like slow time</w:t>
      </w:r>
    </w:p>
    <w:p w14:paraId="36519022" w14:textId="77777777" w:rsidR="00425DC0" w:rsidRDefault="00425DC0" w:rsidP="009939B9">
      <w:pPr>
        <w:spacing w:line="240" w:lineRule="auto"/>
        <w:rPr>
          <w:rFonts w:asciiTheme="majorHAnsi" w:hAnsiTheme="majorHAnsi"/>
          <w:b/>
          <w:color w:val="A8001A"/>
        </w:rPr>
      </w:pPr>
      <w:bookmarkStart w:id="0" w:name="_GoBack"/>
      <w:bookmarkEnd w:id="0"/>
    </w:p>
    <w:p w14:paraId="27AAD061" w14:textId="5AD6B31B" w:rsidR="009939B9" w:rsidRPr="009939B9" w:rsidRDefault="005D7783" w:rsidP="009939B9">
      <w:pPr>
        <w:spacing w:line="240" w:lineRule="auto"/>
        <w:rPr>
          <w:b/>
        </w:rPr>
      </w:pPr>
      <w:r w:rsidRPr="00A43F2E">
        <w:rPr>
          <w:rFonts w:asciiTheme="majorHAnsi" w:hAnsiTheme="majorHAnsi"/>
          <w:b/>
          <w:color w:val="FF3366"/>
        </w:rPr>
        <w:t>Juanito El Nahualito</w:t>
      </w:r>
      <w:r w:rsidR="009939B9">
        <w:rPr>
          <w:rFonts w:asciiTheme="majorHAnsi" w:hAnsiTheme="majorHAnsi"/>
          <w:b/>
        </w:rPr>
        <w:t xml:space="preserve">| </w:t>
      </w:r>
      <w:r w:rsidRPr="005D7783">
        <w:rPr>
          <w:rFonts w:asciiTheme="majorHAnsi" w:hAnsiTheme="majorHAnsi"/>
          <w:b/>
        </w:rPr>
        <w:t>February 2018 – June 2018</w:t>
      </w:r>
    </w:p>
    <w:p w14:paraId="578EC8A4" w14:textId="146E2E35" w:rsidR="00AE1B84" w:rsidRPr="000C5470" w:rsidRDefault="005D7783" w:rsidP="007649F3">
      <w:pPr>
        <w:pStyle w:val="BodyText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 w:rsidRPr="005D7783">
        <w:t>3D narrative puzz</w:t>
      </w:r>
      <w:r>
        <w:t>le game made using Unity with C#</w:t>
      </w:r>
    </w:p>
    <w:p w14:paraId="69B6F851" w14:textId="192E7478" w:rsidR="000C5470" w:rsidRPr="000C5470" w:rsidRDefault="0053692F" w:rsidP="007649F3">
      <w:pPr>
        <w:pStyle w:val="BodyText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 w:rsidRPr="0053692F">
        <w:t>Puzzles about guiding animals with a story about exploring Mexican identity</w:t>
      </w:r>
    </w:p>
    <w:p w14:paraId="7601A8CD" w14:textId="67DDC8FE" w:rsidR="000C5470" w:rsidRPr="007649F3" w:rsidRDefault="0053692F" w:rsidP="007649F3">
      <w:pPr>
        <w:pStyle w:val="BodyText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Programmed collision checking and pulling mechanic for medical crate for first level</w:t>
      </w:r>
    </w:p>
    <w:p w14:paraId="2C5D7256" w14:textId="7B83414E" w:rsidR="008C503B" w:rsidRDefault="00BE4B14" w:rsidP="006670E1">
      <w:pPr>
        <w:pStyle w:val="Heading1"/>
        <w:spacing w:before="200"/>
      </w:pPr>
      <w:r>
        <w:t>Education</w:t>
      </w:r>
    </w:p>
    <w:p w14:paraId="7674A3E0" w14:textId="640CFC01" w:rsidR="003A7AD3" w:rsidRPr="0055476A" w:rsidRDefault="003A7AD3" w:rsidP="00565C31">
      <w:pPr>
        <w:spacing w:line="240" w:lineRule="auto"/>
        <w:rPr>
          <w:rFonts w:asciiTheme="majorHAnsi" w:hAnsiTheme="majorHAnsi"/>
          <w:b/>
        </w:rPr>
      </w:pPr>
      <w:r w:rsidRPr="00A43F2E">
        <w:rPr>
          <w:b/>
          <w:color w:val="FF3366"/>
        </w:rPr>
        <w:t>B</w:t>
      </w:r>
      <w:r w:rsidR="00847774" w:rsidRPr="00A43F2E">
        <w:rPr>
          <w:b/>
          <w:color w:val="FF3366"/>
        </w:rPr>
        <w:t xml:space="preserve">A </w:t>
      </w:r>
      <w:r w:rsidR="00D90E22" w:rsidRPr="00A43F2E">
        <w:rPr>
          <w:b/>
          <w:color w:val="FF3366"/>
        </w:rPr>
        <w:t>Computer Science and</w:t>
      </w:r>
      <w:r w:rsidRPr="00A43F2E">
        <w:rPr>
          <w:b/>
          <w:color w:val="FF3366"/>
        </w:rPr>
        <w:t xml:space="preserve"> Game Design</w:t>
      </w:r>
      <w:r>
        <w:t xml:space="preserve"> </w:t>
      </w:r>
      <w:r w:rsidRPr="0055476A">
        <w:rPr>
          <w:rFonts w:asciiTheme="majorHAnsi" w:hAnsiTheme="majorHAnsi"/>
          <w:b/>
        </w:rPr>
        <w:t xml:space="preserve">| University of California, Santa Cruz </w:t>
      </w:r>
      <w:r w:rsidR="002936ED">
        <w:rPr>
          <w:rFonts w:asciiTheme="majorHAnsi" w:hAnsiTheme="majorHAnsi"/>
          <w:b/>
        </w:rPr>
        <w:t xml:space="preserve">| </w:t>
      </w:r>
      <w:r w:rsidR="007C62F2">
        <w:rPr>
          <w:rFonts w:asciiTheme="majorHAnsi" w:hAnsiTheme="majorHAnsi"/>
          <w:b/>
        </w:rPr>
        <w:t>Fall 2015 – Spring</w:t>
      </w:r>
      <w:r>
        <w:rPr>
          <w:rFonts w:asciiTheme="majorHAnsi" w:hAnsiTheme="majorHAnsi"/>
          <w:b/>
        </w:rPr>
        <w:t xml:space="preserve"> 2019</w:t>
      </w:r>
    </w:p>
    <w:p w14:paraId="7B2F9562" w14:textId="0181F8DB" w:rsidR="00EC0CA0" w:rsidRDefault="00737700" w:rsidP="00565C31">
      <w:pPr>
        <w:pStyle w:val="ListParagraph"/>
        <w:numPr>
          <w:ilvl w:val="0"/>
          <w:numId w:val="15"/>
        </w:numPr>
        <w:spacing w:line="240" w:lineRule="auto"/>
      </w:pPr>
      <w:r>
        <w:t>GPA: 3.86</w:t>
      </w:r>
    </w:p>
    <w:p w14:paraId="6C49EE06" w14:textId="06978B81" w:rsidR="00501273" w:rsidRDefault="00B041C5" w:rsidP="00565C31">
      <w:pPr>
        <w:pStyle w:val="ListParagraph"/>
        <w:numPr>
          <w:ilvl w:val="0"/>
          <w:numId w:val="15"/>
        </w:numPr>
        <w:spacing w:line="240" w:lineRule="auto"/>
      </w:pPr>
      <w:r>
        <w:t xml:space="preserve">Currently prototyping </w:t>
      </w:r>
      <w:r w:rsidR="0062776B">
        <w:t xml:space="preserve">core </w:t>
      </w:r>
      <w:r>
        <w:t>mechanics for my senior capstone video game project</w:t>
      </w:r>
    </w:p>
    <w:p w14:paraId="1C73AA7D" w14:textId="1DD4A3B7" w:rsidR="003A7AD3" w:rsidRDefault="00C1322A" w:rsidP="00565C31">
      <w:pPr>
        <w:pStyle w:val="ListParagraph"/>
        <w:numPr>
          <w:ilvl w:val="0"/>
          <w:numId w:val="15"/>
        </w:numPr>
        <w:spacing w:line="240" w:lineRule="auto"/>
      </w:pPr>
      <w:r>
        <w:t>Course Work:</w:t>
      </w:r>
      <w:r w:rsidR="00CB618D">
        <w:t xml:space="preserve"> </w:t>
      </w:r>
      <w:r w:rsidR="00425DC0">
        <w:t xml:space="preserve">Advanced </w:t>
      </w:r>
      <w:r w:rsidR="00501273">
        <w:t>Programming in C++</w:t>
      </w:r>
      <w:r w:rsidR="00AF11D4">
        <w:t>, Game AI, Computer Graphics and Procedural Design</w:t>
      </w:r>
    </w:p>
    <w:p w14:paraId="042ED297" w14:textId="6C7F576D" w:rsidR="00501273" w:rsidRDefault="00501273" w:rsidP="00501273">
      <w:pPr>
        <w:pStyle w:val="ListParagraph"/>
        <w:numPr>
          <w:ilvl w:val="0"/>
          <w:numId w:val="15"/>
        </w:numPr>
        <w:spacing w:line="240" w:lineRule="auto"/>
      </w:pPr>
      <w:r>
        <w:t>Member of Diversity in Games club, Game Design and Art Collaboration club</w:t>
      </w:r>
    </w:p>
    <w:p w14:paraId="3E2D069F" w14:textId="36649440" w:rsidR="005932D5" w:rsidRPr="001A52D7" w:rsidRDefault="001A52D7" w:rsidP="001A52D7">
      <w:pPr>
        <w:pStyle w:val="ListParagraph"/>
        <w:numPr>
          <w:ilvl w:val="0"/>
          <w:numId w:val="15"/>
        </w:numPr>
        <w:spacing w:line="240" w:lineRule="auto"/>
      </w:pPr>
      <w:r>
        <w:t>Studied abroad in Tokyo, Japan for Fall of my Junior year</w:t>
      </w:r>
    </w:p>
    <w:sectPr w:rsidR="005932D5" w:rsidRPr="001A52D7" w:rsidSect="00E92558">
      <w:type w:val="continuous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EE9FC1" w14:textId="77777777" w:rsidR="00425DC0" w:rsidRDefault="00425DC0">
      <w:pPr>
        <w:spacing w:line="240" w:lineRule="auto"/>
      </w:pPr>
      <w:r>
        <w:separator/>
      </w:r>
    </w:p>
  </w:endnote>
  <w:endnote w:type="continuationSeparator" w:id="0">
    <w:p w14:paraId="4FEC8F3A" w14:textId="77777777" w:rsidR="00425DC0" w:rsidRDefault="00425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3657E" w14:textId="77777777" w:rsidR="00425DC0" w:rsidRDefault="00425DC0">
      <w:pPr>
        <w:spacing w:line="240" w:lineRule="auto"/>
      </w:pPr>
      <w:r>
        <w:separator/>
      </w:r>
    </w:p>
  </w:footnote>
  <w:footnote w:type="continuationSeparator" w:id="0">
    <w:p w14:paraId="3C13FF63" w14:textId="77777777" w:rsidR="00425DC0" w:rsidRDefault="00425D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35A0A9" w14:textId="77777777" w:rsidR="00425DC0" w:rsidRDefault="00425DC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43F2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F0073" w14:textId="4D5C234B" w:rsidR="00425DC0" w:rsidRDefault="00425DC0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fldSimple w:instr=" USERNAME ">
      <w:r w:rsidR="00A43F2E">
        <w:rPr>
          <w:noProof/>
        </w:rPr>
        <w:instrText>Ian Rapoport</w:instrText>
      </w:r>
    </w:fldSimple>
    <w:r>
      <w:instrText xml:space="preserve">="" "[Your Name]" </w:instrText>
    </w:r>
    <w:fldSimple w:instr=" USERNAME ">
      <w:r w:rsidR="00A43F2E">
        <w:rPr>
          <w:noProof/>
        </w:rPr>
        <w:instrText>Ian Rapoport</w:instrText>
      </w:r>
    </w:fldSimple>
    <w:r>
      <w:fldChar w:fldCharType="separate"/>
    </w:r>
    <w:r w:rsidR="00A43F2E">
      <w:rPr>
        <w:noProof/>
      </w:rPr>
      <w:instrText>Ian Rapoport</w:instrText>
    </w:r>
    <w:r>
      <w:fldChar w:fldCharType="end"/>
    </w:r>
    <w:r>
      <w:instrText xml:space="preserve"> \* MERGEFORMAT</w:instrText>
    </w:r>
    <w:r>
      <w:fldChar w:fldCharType="separate"/>
    </w:r>
    <w:r w:rsidR="00A43F2E">
      <w:t xml:space="preserve">Ian </w:t>
    </w:r>
    <w:r w:rsidR="00A43F2E">
      <w:rPr>
        <w:noProof/>
      </w:rPr>
      <w:t>Rapoport</w:t>
    </w:r>
    <w:r>
      <w:fldChar w:fldCharType="end"/>
    </w:r>
  </w:p>
  <w:p w14:paraId="41E4CD79" w14:textId="244FA5DF" w:rsidR="00425DC0" w:rsidRDefault="00425DC0" w:rsidP="00D97777">
    <w:pPr>
      <w:pStyle w:val="ContactDetails"/>
      <w:spacing w:before="0" w:after="0" w:line="240" w:lineRule="auto"/>
    </w:pPr>
  </w:p>
  <w:p w14:paraId="7FECF5F8" w14:textId="0B208EA3" w:rsidR="00425DC0" w:rsidRDefault="00425DC0" w:rsidP="00D97777">
    <w:pPr>
      <w:pStyle w:val="ContactDetails"/>
      <w:spacing w:before="0" w:after="0" w:line="240" w:lineRule="auto"/>
      <w:rPr>
        <w:rStyle w:val="Hyperlink"/>
      </w:rPr>
    </w:pPr>
    <w:r>
      <w:t>E-Mail:</w:t>
    </w:r>
    <w:r w:rsidRPr="00501273">
      <w:rPr>
        <w:color w:val="960020"/>
      </w:rPr>
      <w:t xml:space="preserve"> </w:t>
    </w:r>
    <w:hyperlink r:id="rId1" w:history="1">
      <w:r w:rsidRPr="00A43F2E">
        <w:rPr>
          <w:rStyle w:val="Hyperlink"/>
          <w:color w:val="FF3366"/>
        </w:rPr>
        <w:t>iangrap@gmail.com</w:t>
      </w:r>
    </w:hyperlink>
    <w:r w:rsidR="00A43F2E">
      <w:rPr>
        <w:rStyle w:val="Hyperlink"/>
        <w:color w:val="FF3366"/>
      </w:rPr>
      <w:t>, irapopor@ucsc.edu</w:t>
    </w:r>
  </w:p>
  <w:p w14:paraId="2A53B699" w14:textId="27CCD573" w:rsidR="00F9417E" w:rsidRDefault="00F9417E" w:rsidP="00D97777">
    <w:pPr>
      <w:pStyle w:val="ContactDetails"/>
      <w:spacing w:before="0" w:after="0" w:line="240" w:lineRule="auto"/>
      <w:rPr>
        <w:rStyle w:val="Hyperlink"/>
      </w:rPr>
    </w:pPr>
    <w:r>
      <w:t xml:space="preserve">Portfolio: </w:t>
    </w:r>
    <w:r w:rsidRPr="00A43F2E">
      <w:rPr>
        <w:color w:val="FF3366"/>
      </w:rPr>
      <w:t>IanRapoport.com</w:t>
    </w:r>
  </w:p>
  <w:p w14:paraId="69595F76" w14:textId="4A034C46" w:rsidR="00562C97" w:rsidRPr="00867D15" w:rsidRDefault="00562C97" w:rsidP="00D97777">
    <w:pPr>
      <w:pStyle w:val="ContactDetails"/>
      <w:spacing w:before="0" w:after="0" w:line="240" w:lineRule="auto"/>
    </w:pPr>
    <w:r>
      <w:t xml:space="preserve">GitHub: </w:t>
    </w:r>
    <w:hyperlink r:id="rId2" w:history="1">
      <w:r w:rsidRPr="00A43F2E">
        <w:rPr>
          <w:rStyle w:val="Hyperlink"/>
          <w:color w:val="FF3366"/>
        </w:rPr>
        <w:t>github.com/IanGRap</w:t>
      </w:r>
    </w:hyperlink>
  </w:p>
  <w:p w14:paraId="7C3EBCED" w14:textId="0747BD5E" w:rsidR="00425DC0" w:rsidRPr="008B1CC9" w:rsidRDefault="00425DC0" w:rsidP="00D97777">
    <w:pPr>
      <w:pStyle w:val="ContactDetails"/>
      <w:spacing w:before="0" w:after="0" w:line="240" w:lineRule="auto"/>
    </w:pPr>
    <w:r>
      <w:t xml:space="preserve">LinkedIn: </w:t>
    </w:r>
    <w:r w:rsidRPr="00A43F2E">
      <w:rPr>
        <w:color w:val="FF3366"/>
      </w:rPr>
      <w:t>IanRapoport.com/linkedin</w:t>
    </w:r>
  </w:p>
  <w:p w14:paraId="1E9B1376" w14:textId="3E46593A" w:rsidR="00425DC0" w:rsidRDefault="00425DC0" w:rsidP="00D97777">
    <w:pPr>
      <w:pStyle w:val="ContactDetails"/>
      <w:spacing w:before="0" w:after="0" w:line="240" w:lineRule="auto"/>
    </w:pPr>
    <w:r>
      <w:t>Phone: 310-666-0896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BF573CC"/>
    <w:multiLevelType w:val="hybridMultilevel"/>
    <w:tmpl w:val="41E6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57648D"/>
    <w:multiLevelType w:val="hybridMultilevel"/>
    <w:tmpl w:val="75F6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D4AC7"/>
    <w:multiLevelType w:val="hybridMultilevel"/>
    <w:tmpl w:val="EF1E0D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964DB"/>
    <w:multiLevelType w:val="hybridMultilevel"/>
    <w:tmpl w:val="C8FC1E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5A7039"/>
    <w:multiLevelType w:val="hybridMultilevel"/>
    <w:tmpl w:val="3386FD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280356"/>
    <w:multiLevelType w:val="hybridMultilevel"/>
    <w:tmpl w:val="7654D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873D5"/>
    <w:multiLevelType w:val="hybridMultilevel"/>
    <w:tmpl w:val="17789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0B0C34"/>
    <w:multiLevelType w:val="hybridMultilevel"/>
    <w:tmpl w:val="BDD8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B03F1"/>
    <w:multiLevelType w:val="hybridMultilevel"/>
    <w:tmpl w:val="DE80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B12B72"/>
    <w:multiLevelType w:val="hybridMultilevel"/>
    <w:tmpl w:val="DEAC0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264044"/>
    <w:multiLevelType w:val="hybridMultilevel"/>
    <w:tmpl w:val="7020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76825"/>
    <w:multiLevelType w:val="hybridMultilevel"/>
    <w:tmpl w:val="3C341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0"/>
  </w:num>
  <w:num w:numId="13">
    <w:abstractNumId w:val="18"/>
  </w:num>
  <w:num w:numId="14">
    <w:abstractNumId w:val="9"/>
  </w:num>
  <w:num w:numId="15">
    <w:abstractNumId w:val="15"/>
  </w:num>
  <w:num w:numId="16">
    <w:abstractNumId w:val="20"/>
  </w:num>
  <w:num w:numId="17">
    <w:abstractNumId w:val="13"/>
  </w:num>
  <w:num w:numId="18">
    <w:abstractNumId w:val="14"/>
  </w:num>
  <w:num w:numId="19">
    <w:abstractNumId w:val="16"/>
  </w:num>
  <w:num w:numId="20">
    <w:abstractNumId w:val="21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F640A"/>
    <w:rsid w:val="0002044B"/>
    <w:rsid w:val="00033670"/>
    <w:rsid w:val="000C5470"/>
    <w:rsid w:val="000E66CC"/>
    <w:rsid w:val="000F07DE"/>
    <w:rsid w:val="001335F0"/>
    <w:rsid w:val="00146310"/>
    <w:rsid w:val="00155D58"/>
    <w:rsid w:val="001A3DF0"/>
    <w:rsid w:val="001A52D7"/>
    <w:rsid w:val="001F030F"/>
    <w:rsid w:val="0020742E"/>
    <w:rsid w:val="00227367"/>
    <w:rsid w:val="00233C51"/>
    <w:rsid w:val="002771B4"/>
    <w:rsid w:val="00285A42"/>
    <w:rsid w:val="002936ED"/>
    <w:rsid w:val="002A5E7F"/>
    <w:rsid w:val="002D5864"/>
    <w:rsid w:val="002F64FD"/>
    <w:rsid w:val="003031F6"/>
    <w:rsid w:val="00337AE0"/>
    <w:rsid w:val="00337D76"/>
    <w:rsid w:val="003520A9"/>
    <w:rsid w:val="003610B9"/>
    <w:rsid w:val="00361852"/>
    <w:rsid w:val="00382C02"/>
    <w:rsid w:val="00387598"/>
    <w:rsid w:val="003A7AD3"/>
    <w:rsid w:val="003C2E7C"/>
    <w:rsid w:val="003F640A"/>
    <w:rsid w:val="00425DC0"/>
    <w:rsid w:val="00434B0F"/>
    <w:rsid w:val="0045617C"/>
    <w:rsid w:val="004F10D3"/>
    <w:rsid w:val="00501273"/>
    <w:rsid w:val="005149D1"/>
    <w:rsid w:val="00514D33"/>
    <w:rsid w:val="0053692F"/>
    <w:rsid w:val="0055476A"/>
    <w:rsid w:val="00562C97"/>
    <w:rsid w:val="00565C31"/>
    <w:rsid w:val="005932D5"/>
    <w:rsid w:val="005C12F3"/>
    <w:rsid w:val="005D1F48"/>
    <w:rsid w:val="005D7783"/>
    <w:rsid w:val="005E1DC0"/>
    <w:rsid w:val="005F119B"/>
    <w:rsid w:val="005F2CA7"/>
    <w:rsid w:val="005F50E0"/>
    <w:rsid w:val="00616FEE"/>
    <w:rsid w:val="0062776B"/>
    <w:rsid w:val="00635811"/>
    <w:rsid w:val="006670E1"/>
    <w:rsid w:val="006A2007"/>
    <w:rsid w:val="00737700"/>
    <w:rsid w:val="007649F3"/>
    <w:rsid w:val="007773A9"/>
    <w:rsid w:val="007831BE"/>
    <w:rsid w:val="007842C4"/>
    <w:rsid w:val="007C492D"/>
    <w:rsid w:val="007C62F2"/>
    <w:rsid w:val="00822E01"/>
    <w:rsid w:val="00847774"/>
    <w:rsid w:val="00867D15"/>
    <w:rsid w:val="00882250"/>
    <w:rsid w:val="0088577F"/>
    <w:rsid w:val="008B0A92"/>
    <w:rsid w:val="008B1CC9"/>
    <w:rsid w:val="008B1F56"/>
    <w:rsid w:val="008C503B"/>
    <w:rsid w:val="008E0DDF"/>
    <w:rsid w:val="009448D8"/>
    <w:rsid w:val="009853A8"/>
    <w:rsid w:val="009939B9"/>
    <w:rsid w:val="00993AB7"/>
    <w:rsid w:val="00995EAB"/>
    <w:rsid w:val="009A3A7D"/>
    <w:rsid w:val="009B5DC0"/>
    <w:rsid w:val="009B782A"/>
    <w:rsid w:val="009C364B"/>
    <w:rsid w:val="009E4027"/>
    <w:rsid w:val="009E6F82"/>
    <w:rsid w:val="00A43F2E"/>
    <w:rsid w:val="00A668FF"/>
    <w:rsid w:val="00A96BF7"/>
    <w:rsid w:val="00AA0AAC"/>
    <w:rsid w:val="00AD59F6"/>
    <w:rsid w:val="00AD6489"/>
    <w:rsid w:val="00AE1B84"/>
    <w:rsid w:val="00AF11D4"/>
    <w:rsid w:val="00B041C5"/>
    <w:rsid w:val="00BA4EB8"/>
    <w:rsid w:val="00BE4B14"/>
    <w:rsid w:val="00BF2181"/>
    <w:rsid w:val="00C1267B"/>
    <w:rsid w:val="00C1322A"/>
    <w:rsid w:val="00C13FEF"/>
    <w:rsid w:val="00C17972"/>
    <w:rsid w:val="00C650E7"/>
    <w:rsid w:val="00CB618D"/>
    <w:rsid w:val="00CD152D"/>
    <w:rsid w:val="00D119F2"/>
    <w:rsid w:val="00D1307E"/>
    <w:rsid w:val="00D25306"/>
    <w:rsid w:val="00D25FB0"/>
    <w:rsid w:val="00D26C5F"/>
    <w:rsid w:val="00D70C34"/>
    <w:rsid w:val="00D71E33"/>
    <w:rsid w:val="00D879E0"/>
    <w:rsid w:val="00D90E22"/>
    <w:rsid w:val="00D97777"/>
    <w:rsid w:val="00DA23AE"/>
    <w:rsid w:val="00DB5177"/>
    <w:rsid w:val="00DC0FFC"/>
    <w:rsid w:val="00DE0AD3"/>
    <w:rsid w:val="00E0402A"/>
    <w:rsid w:val="00E3413B"/>
    <w:rsid w:val="00E71281"/>
    <w:rsid w:val="00E83998"/>
    <w:rsid w:val="00E92558"/>
    <w:rsid w:val="00EC0CA0"/>
    <w:rsid w:val="00EC6B5B"/>
    <w:rsid w:val="00EE07DE"/>
    <w:rsid w:val="00EE1F9A"/>
    <w:rsid w:val="00F32AE1"/>
    <w:rsid w:val="00F342C0"/>
    <w:rsid w:val="00F5175E"/>
    <w:rsid w:val="00F9417E"/>
    <w:rsid w:val="00FC388F"/>
    <w:rsid w:val="00FD75A1"/>
    <w:rsid w:val="00FE003A"/>
    <w:rsid w:val="00FE3F3F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346D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B59FF703658D648B638ADE102E5822E">
    <w:name w:val="7B59FF703658D648B638ADE102E5822E"/>
    <w:rsid w:val="00E92558"/>
    <w:rPr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565C31"/>
  </w:style>
  <w:style w:type="character" w:styleId="Hyperlink">
    <w:name w:val="Hyperlink"/>
    <w:basedOn w:val="DefaultParagraphFont"/>
    <w:uiPriority w:val="99"/>
    <w:unhideWhenUsed/>
    <w:rsid w:val="008B1CC9"/>
    <w:rPr>
      <w:color w:val="B30021"/>
      <w:u w:val="none"/>
    </w:rPr>
  </w:style>
  <w:style w:type="paragraph" w:styleId="Revision">
    <w:name w:val="Revision"/>
    <w:hidden/>
    <w:uiPriority w:val="99"/>
    <w:semiHidden/>
    <w:rsid w:val="00847774"/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E4027"/>
    <w:rPr>
      <w:color w:val="68135E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B59FF703658D648B638ADE102E5822E">
    <w:name w:val="7B59FF703658D648B638ADE102E5822E"/>
    <w:rsid w:val="00E92558"/>
    <w:rPr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565C31"/>
  </w:style>
  <w:style w:type="character" w:styleId="Hyperlink">
    <w:name w:val="Hyperlink"/>
    <w:basedOn w:val="DefaultParagraphFont"/>
    <w:uiPriority w:val="99"/>
    <w:unhideWhenUsed/>
    <w:rsid w:val="008B1CC9"/>
    <w:rPr>
      <w:color w:val="B30021"/>
      <w:u w:val="none"/>
    </w:rPr>
  </w:style>
  <w:style w:type="paragraph" w:styleId="Revision">
    <w:name w:val="Revision"/>
    <w:hidden/>
    <w:uiPriority w:val="99"/>
    <w:semiHidden/>
    <w:rsid w:val="00847774"/>
    <w:rPr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E4027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iangrap@gmail.com" TargetMode="External"/><Relationship Id="rId2" Type="http://schemas.openxmlformats.org/officeDocument/2006/relationships/hyperlink" Target="https://github.com/IanGRa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3B0D3928998B4D9E8A3F09EC88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B70BB-9591-3843-B331-3D8D6A0182E5}"/>
      </w:docPartPr>
      <w:docPartBody>
        <w:p w:rsidR="00983BA9" w:rsidRDefault="00F27EB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83BA9" w:rsidRDefault="00F27EB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27EB4" w:rsidRDefault="00F27EB4">
          <w:pPr>
            <w:pStyle w:val="3B3B0D3928998B4D9E8A3F09EC880D04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EB4"/>
    <w:rsid w:val="000B26CA"/>
    <w:rsid w:val="0022517E"/>
    <w:rsid w:val="00983BA9"/>
    <w:rsid w:val="009E44E1"/>
    <w:rsid w:val="00A447B5"/>
    <w:rsid w:val="00AE062F"/>
    <w:rsid w:val="00E31E59"/>
    <w:rsid w:val="00F27EB4"/>
    <w:rsid w:val="00F427A0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79840FADC26D644BBD1D8A6C2815B311">
    <w:name w:val="79840FADC26D644BBD1D8A6C2815B311"/>
  </w:style>
  <w:style w:type="paragraph" w:customStyle="1" w:styleId="9DBD3DFD5651094F9C2A0FC630BFDAD4">
    <w:name w:val="9DBD3DFD5651094F9C2A0FC630BFDAD4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00FB22DB61BE7489068659658693826">
    <w:name w:val="C00FB22DB61BE7489068659658693826"/>
  </w:style>
  <w:style w:type="paragraph" w:customStyle="1" w:styleId="2256FBB00057774282888A51441489CE">
    <w:name w:val="2256FBB00057774282888A51441489CE"/>
  </w:style>
  <w:style w:type="paragraph" w:customStyle="1" w:styleId="3B3B0D3928998B4D9E8A3F09EC880D04">
    <w:name w:val="3B3B0D3928998B4D9E8A3F09EC880D04"/>
  </w:style>
  <w:style w:type="paragraph" w:customStyle="1" w:styleId="B51A9F94BFB90D43BBB164D2D2E6DE23">
    <w:name w:val="B51A9F94BFB90D43BBB164D2D2E6DE23"/>
  </w:style>
  <w:style w:type="paragraph" w:customStyle="1" w:styleId="7B59FF703658D648B638ADE102E5822E">
    <w:name w:val="7B59FF703658D648B638ADE102E5822E"/>
  </w:style>
  <w:style w:type="paragraph" w:customStyle="1" w:styleId="352D4CCBB482184CBC749F6F5EA36A06">
    <w:name w:val="352D4CCBB482184CBC749F6F5EA36A06"/>
  </w:style>
  <w:style w:type="paragraph" w:customStyle="1" w:styleId="670F4A2FE852B94E933ED4E0887583DE">
    <w:name w:val="670F4A2FE852B94E933ED4E0887583DE"/>
  </w:style>
  <w:style w:type="paragraph" w:customStyle="1" w:styleId="DAD199B9D9087C44959B5CDD150B1AF1">
    <w:name w:val="DAD199B9D9087C44959B5CDD150B1A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79840FADC26D644BBD1D8A6C2815B311">
    <w:name w:val="79840FADC26D644BBD1D8A6C2815B311"/>
  </w:style>
  <w:style w:type="paragraph" w:customStyle="1" w:styleId="9DBD3DFD5651094F9C2A0FC630BFDAD4">
    <w:name w:val="9DBD3DFD5651094F9C2A0FC630BFDAD4"/>
  </w:style>
  <w:style w:type="paragraph" w:styleId="ListBullet">
    <w:name w:val="List Bullet"/>
    <w:basedOn w:val="Normal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C00FB22DB61BE7489068659658693826">
    <w:name w:val="C00FB22DB61BE7489068659658693826"/>
  </w:style>
  <w:style w:type="paragraph" w:customStyle="1" w:styleId="2256FBB00057774282888A51441489CE">
    <w:name w:val="2256FBB00057774282888A51441489CE"/>
  </w:style>
  <w:style w:type="paragraph" w:customStyle="1" w:styleId="3B3B0D3928998B4D9E8A3F09EC880D04">
    <w:name w:val="3B3B0D3928998B4D9E8A3F09EC880D04"/>
  </w:style>
  <w:style w:type="paragraph" w:customStyle="1" w:styleId="B51A9F94BFB90D43BBB164D2D2E6DE23">
    <w:name w:val="B51A9F94BFB90D43BBB164D2D2E6DE23"/>
  </w:style>
  <w:style w:type="paragraph" w:customStyle="1" w:styleId="7B59FF703658D648B638ADE102E5822E">
    <w:name w:val="7B59FF703658D648B638ADE102E5822E"/>
  </w:style>
  <w:style w:type="paragraph" w:customStyle="1" w:styleId="352D4CCBB482184CBC749F6F5EA36A06">
    <w:name w:val="352D4CCBB482184CBC749F6F5EA36A06"/>
  </w:style>
  <w:style w:type="paragraph" w:customStyle="1" w:styleId="670F4A2FE852B94E933ED4E0887583DE">
    <w:name w:val="670F4A2FE852B94E933ED4E0887583DE"/>
  </w:style>
  <w:style w:type="paragraph" w:customStyle="1" w:styleId="DAD199B9D9087C44959B5CDD150B1AF1">
    <w:name w:val="DAD199B9D9087C44959B5CDD150B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527487-627D-BB48-9E87-0E3509A3C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4</TotalTime>
  <Pages>1</Pages>
  <Words>345</Words>
  <Characters>1973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2314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Rapoport</dc:creator>
  <cp:keywords/>
  <dc:description/>
  <cp:lastModifiedBy>Ian Rapoport</cp:lastModifiedBy>
  <cp:revision>2</cp:revision>
  <cp:lastPrinted>2018-10-25T18:12:00Z</cp:lastPrinted>
  <dcterms:created xsi:type="dcterms:W3CDTF">2018-10-25T18:13:00Z</dcterms:created>
  <dcterms:modified xsi:type="dcterms:W3CDTF">2018-10-25T18:13:00Z</dcterms:modified>
  <cp:category/>
</cp:coreProperties>
</file>